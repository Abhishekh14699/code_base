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18" w:type="dxa"/>
        <w:tblLayout w:type="fixed"/>
        <w:tblCellMar>
          <w:left w:w="115" w:type="dxa"/>
          <w:right w:w="115" w:type="dxa"/>
        </w:tblCellMar>
        <w:tblLook w:val="04A0" w:firstRow="1" w:lastRow="0" w:firstColumn="1" w:lastColumn="0" w:noHBand="0" w:noVBand="1"/>
      </w:tblPr>
      <w:tblGrid>
        <w:gridCol w:w="3710"/>
        <w:gridCol w:w="740"/>
        <w:gridCol w:w="6668"/>
      </w:tblGrid>
      <w:tr w:rsidR="001B2ABD" w14:paraId="676B2C33" w14:textId="77777777" w:rsidTr="00A956C3">
        <w:trPr>
          <w:trHeight w:val="3404"/>
        </w:trPr>
        <w:tc>
          <w:tcPr>
            <w:tcW w:w="3710" w:type="dxa"/>
            <w:vAlign w:val="bottom"/>
          </w:tcPr>
          <w:p w14:paraId="1D2BB082" w14:textId="77777777" w:rsidR="001B2ABD" w:rsidRDefault="001B2ABD" w:rsidP="001B2ABD">
            <w:pPr>
              <w:tabs>
                <w:tab w:val="left" w:pos="990"/>
              </w:tabs>
              <w:jc w:val="center"/>
            </w:pPr>
            <w:r>
              <w:rPr>
                <w:noProof/>
              </w:rPr>
              <mc:AlternateContent>
                <mc:Choice Requires="wps">
                  <w:drawing>
                    <wp:inline distT="0" distB="0" distL="0" distR="0" wp14:anchorId="4B1AC8EC" wp14:editId="45E47323">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19D78AC"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" strokecolor="#94b6d2 [3204]" strokeweight="5pt">
                      <v:fill r:id="rId11" o:title="" recolor="t" rotate="t" type="frame"/>
                      <v:stroke joinstyle="miter"/>
                      <w10:anchorlock/>
                    </v:oval>
                  </w:pict>
                </mc:Fallback>
              </mc:AlternateContent>
            </w:r>
          </w:p>
        </w:tc>
        <w:tc>
          <w:tcPr>
            <w:tcW w:w="740" w:type="dxa"/>
          </w:tcPr>
          <w:p w14:paraId="301F30AB" w14:textId="77777777" w:rsidR="001B2ABD" w:rsidRDefault="001B2ABD" w:rsidP="000C45FF">
            <w:pPr>
              <w:tabs>
                <w:tab w:val="left" w:pos="990"/>
              </w:tabs>
            </w:pPr>
          </w:p>
        </w:tc>
        <w:tc>
          <w:tcPr>
            <w:tcW w:w="6668" w:type="dxa"/>
            <w:vAlign w:val="bottom"/>
          </w:tcPr>
          <w:p w14:paraId="379ADA13" w14:textId="4B6EDA34" w:rsidR="001B2ABD" w:rsidRDefault="00E75BC7" w:rsidP="001B2ABD">
            <w:pPr>
              <w:pStyle w:val="Title"/>
              <w:rPr>
                <w:sz w:val="88"/>
                <w:szCs w:val="88"/>
              </w:rPr>
            </w:pPr>
            <w:r w:rsidRPr="00446793">
              <w:rPr>
                <w:sz w:val="88"/>
                <w:szCs w:val="88"/>
              </w:rPr>
              <w:t>DAMARASINGI PAVANI</w:t>
            </w:r>
          </w:p>
          <w:p w14:paraId="76B5E5DD" w14:textId="3B403B7B" w:rsidR="00446793" w:rsidRDefault="00446793" w:rsidP="00446793"/>
          <w:p w14:paraId="33938FB5" w14:textId="77777777" w:rsidR="00446793" w:rsidRPr="00446793" w:rsidRDefault="00446793" w:rsidP="00446793"/>
          <w:p w14:paraId="4AACEF75" w14:textId="30A51D25" w:rsidR="001B2ABD" w:rsidRDefault="001B2ABD" w:rsidP="001B2ABD">
            <w:pPr>
              <w:pStyle w:val="Subtitle"/>
            </w:pPr>
          </w:p>
        </w:tc>
      </w:tr>
      <w:tr w:rsidR="001B2ABD" w14:paraId="14B734FC" w14:textId="77777777" w:rsidTr="00A956C3">
        <w:trPr>
          <w:trHeight w:val="5572"/>
        </w:trPr>
        <w:tc>
          <w:tcPr>
            <w:tcW w:w="3710" w:type="dxa"/>
          </w:tcPr>
          <w:p w14:paraId="158B926C" w14:textId="57DA60D2" w:rsidR="001B2ABD" w:rsidRDefault="00446793" w:rsidP="00036450">
            <w:pPr>
              <w:pStyle w:val="Heading3"/>
            </w:pPr>
            <w:r>
              <w:t>ABOUT ME</w:t>
            </w:r>
          </w:p>
          <w:p w14:paraId="6FDD14E3" w14:textId="626AFDDC" w:rsidR="00036450" w:rsidRPr="008000F2" w:rsidRDefault="00446793" w:rsidP="00036450">
            <w:pPr>
              <w:rPr>
                <w:rFonts w:ascii="Texta" w:hAnsi="Texta"/>
                <w:sz w:val="24"/>
                <w:szCs w:val="24"/>
              </w:rPr>
            </w:pPr>
            <w:r w:rsidRPr="00240F4F">
              <w:rPr>
                <w:rFonts w:ascii="Texta" w:hAnsi="Texta"/>
                <w:sz w:val="24"/>
                <w:szCs w:val="24"/>
              </w:rPr>
              <w:t xml:space="preserve">My objective is to work for an organization which provides me a challenging environment for learning &amp; improvement in my </w:t>
            </w:r>
            <w:r w:rsidRPr="008000F2">
              <w:rPr>
                <w:rFonts w:ascii="Texta" w:hAnsi="Texta"/>
                <w:sz w:val="24"/>
                <w:szCs w:val="24"/>
              </w:rPr>
              <w:t>career.</w:t>
            </w:r>
          </w:p>
          <w:sdt>
            <w:sdtPr>
              <w:rPr>
                <w:rFonts w:ascii="Texta" w:hAnsi="Texta"/>
              </w:rPr>
              <w:id w:val="-1954003311"/>
              <w:placeholder>
                <w:docPart w:val="A63600E38EA347C8BEB6EE5A5169F2BF"/>
              </w:placeholder>
              <w:temporary/>
              <w:showingPlcHdr/>
              <w15:appearance w15:val="hidden"/>
            </w:sdtPr>
            <w:sdtEndPr/>
            <w:sdtContent>
              <w:p w14:paraId="0F772B00" w14:textId="77777777" w:rsidR="00036450" w:rsidRPr="008000F2" w:rsidRDefault="00CB0055" w:rsidP="00CB0055">
                <w:pPr>
                  <w:pStyle w:val="Heading3"/>
                  <w:rPr>
                    <w:rFonts w:ascii="Texta" w:hAnsi="Texta"/>
                  </w:rPr>
                </w:pPr>
                <w:r w:rsidRPr="003701C7">
                  <w:t>Contact</w:t>
                </w:r>
              </w:p>
            </w:sdtContent>
          </w:sdt>
          <w:sdt>
            <w:sdtPr>
              <w:rPr>
                <w:rFonts w:ascii="Texta" w:hAnsi="Texta"/>
                <w:sz w:val="24"/>
                <w:szCs w:val="24"/>
              </w:rPr>
              <w:id w:val="1111563247"/>
              <w:placeholder>
                <w:docPart w:val="382C68D133E74AA98E0BA4FD479F17B0"/>
              </w:placeholder>
              <w:temporary/>
              <w:showingPlcHdr/>
              <w15:appearance w15:val="hidden"/>
            </w:sdtPr>
            <w:sdtEndPr/>
            <w:sdtContent>
              <w:p w14:paraId="69B94D14" w14:textId="77777777" w:rsidR="004D3011" w:rsidRPr="008000F2" w:rsidRDefault="004D3011" w:rsidP="004D3011">
                <w:pPr>
                  <w:rPr>
                    <w:rFonts w:ascii="Texta" w:hAnsi="Texta"/>
                    <w:sz w:val="24"/>
                    <w:szCs w:val="24"/>
                  </w:rPr>
                </w:pPr>
                <w:r w:rsidRPr="008000F2">
                  <w:rPr>
                    <w:rFonts w:ascii="Texta" w:hAnsi="Texta"/>
                    <w:sz w:val="24"/>
                    <w:szCs w:val="24"/>
                  </w:rPr>
                  <w:t>PHONE:</w:t>
                </w:r>
              </w:p>
            </w:sdtContent>
          </w:sdt>
          <w:p w14:paraId="04CEED4F" w14:textId="47CFB5A9" w:rsidR="004D3011" w:rsidRPr="008000F2" w:rsidRDefault="00E75BC7" w:rsidP="004D3011">
            <w:pPr>
              <w:rPr>
                <w:rFonts w:ascii="Texta" w:hAnsi="Texta"/>
                <w:sz w:val="24"/>
                <w:szCs w:val="24"/>
              </w:rPr>
            </w:pPr>
            <w:r w:rsidRPr="008000F2">
              <w:rPr>
                <w:rFonts w:ascii="Texta" w:hAnsi="Texta"/>
                <w:sz w:val="24"/>
                <w:szCs w:val="24"/>
              </w:rPr>
              <w:t>+91 93986 84161</w:t>
            </w:r>
          </w:p>
          <w:p w14:paraId="1FD327BC" w14:textId="774D6632" w:rsidR="004D3011" w:rsidRPr="008000F2" w:rsidRDefault="004D3011" w:rsidP="004D3011">
            <w:pPr>
              <w:rPr>
                <w:rFonts w:ascii="Texta" w:hAnsi="Texta"/>
                <w:sz w:val="24"/>
                <w:szCs w:val="24"/>
              </w:rPr>
            </w:pPr>
          </w:p>
          <w:p w14:paraId="02A816C4" w14:textId="77777777" w:rsidR="004D3011" w:rsidRPr="008000F2" w:rsidRDefault="004D3011" w:rsidP="004D3011">
            <w:pPr>
              <w:rPr>
                <w:rFonts w:ascii="Texta" w:hAnsi="Texta"/>
                <w:sz w:val="24"/>
                <w:szCs w:val="24"/>
              </w:rPr>
            </w:pPr>
          </w:p>
          <w:p w14:paraId="1CB89131" w14:textId="77777777" w:rsidR="00446793" w:rsidRPr="008000F2" w:rsidRDefault="00B15001" w:rsidP="00446793">
            <w:pPr>
              <w:rPr>
                <w:rFonts w:ascii="Texta" w:hAnsi="Texta"/>
                <w:sz w:val="24"/>
                <w:szCs w:val="24"/>
              </w:rPr>
            </w:pPr>
            <w:sdt>
              <w:sdtPr>
                <w:rPr>
                  <w:rFonts w:ascii="Texta" w:hAnsi="Texta"/>
                  <w:sz w:val="24"/>
                  <w:szCs w:val="24"/>
                </w:rPr>
                <w:id w:val="-240260293"/>
                <w:placeholder>
                  <w:docPart w:val="E427FF1305A243B8947E14E4BF6CFA75"/>
                </w:placeholder>
                <w:temporary/>
                <w:showingPlcHdr/>
                <w15:appearance w15:val="hidden"/>
              </w:sdtPr>
              <w:sdtEndPr/>
              <w:sdtContent>
                <w:r w:rsidR="004D3011" w:rsidRPr="008000F2">
                  <w:rPr>
                    <w:rFonts w:ascii="Texta" w:hAnsi="Texta"/>
                    <w:sz w:val="24"/>
                    <w:szCs w:val="24"/>
                  </w:rPr>
                  <w:t>EMAIL:</w:t>
                </w:r>
              </w:sdtContent>
            </w:sdt>
          </w:p>
          <w:p w14:paraId="3E20D7A9" w14:textId="16D760B8" w:rsidR="00446793" w:rsidRPr="00B15001" w:rsidRDefault="008000F2" w:rsidP="00446793">
            <w:pPr>
              <w:rPr>
                <w:rFonts w:ascii="Texta" w:hAnsi="Texta"/>
                <w:sz w:val="24"/>
                <w:szCs w:val="24"/>
              </w:rPr>
            </w:pPr>
            <w:hyperlink r:id="rId12" w:history="1">
              <w:r w:rsidRPr="00B15001">
                <w:rPr>
                  <w:rFonts w:ascii="Texta" w:hAnsi="Texta"/>
                  <w:sz w:val="24"/>
                  <w:szCs w:val="24"/>
                </w:rPr>
                <w:t>pavanidamarasingi05@gmail.com</w:t>
              </w:r>
            </w:hyperlink>
            <w:r w:rsidR="00446793" w:rsidRPr="00B15001">
              <w:rPr>
                <w:rFonts w:ascii="Texta" w:hAnsi="Texta"/>
                <w:sz w:val="24"/>
                <w:szCs w:val="24"/>
              </w:rPr>
              <w:t xml:space="preserve"> </w:t>
            </w:r>
          </w:p>
          <w:p w14:paraId="5FA62C76" w14:textId="77777777" w:rsidR="005A0BDC" w:rsidRPr="005A0BDC" w:rsidRDefault="005A0BDC" w:rsidP="00446793">
            <w:pPr>
              <w:rPr>
                <w:rFonts w:ascii="Texta" w:hAnsi="Texta"/>
                <w:sz w:val="20"/>
                <w:szCs w:val="20"/>
              </w:rPr>
            </w:pPr>
          </w:p>
          <w:p w14:paraId="057D20C9" w14:textId="3504CFEE" w:rsidR="00446793" w:rsidRPr="003701C7" w:rsidRDefault="00446793" w:rsidP="003701C7">
            <w:pPr>
              <w:pStyle w:val="Heading3"/>
            </w:pPr>
            <w:r w:rsidRPr="003701C7">
              <w:t>HOBB</w:t>
            </w:r>
            <w:r w:rsidR="006420A6" w:rsidRPr="003701C7">
              <w:t>IES:</w:t>
            </w:r>
          </w:p>
          <w:p w14:paraId="65DC1EBF" w14:textId="77777777" w:rsidR="00446793" w:rsidRPr="008000F2" w:rsidRDefault="00446793" w:rsidP="00446793">
            <w:pPr>
              <w:rPr>
                <w:rFonts w:ascii="Texta" w:hAnsi="Texta"/>
                <w:sz w:val="24"/>
                <w:szCs w:val="24"/>
              </w:rPr>
            </w:pPr>
          </w:p>
          <w:p w14:paraId="5B937BAB" w14:textId="098519CD" w:rsidR="004D3011" w:rsidRPr="008000F2" w:rsidRDefault="00F24778" w:rsidP="004D3011">
            <w:pPr>
              <w:rPr>
                <w:rFonts w:ascii="Texta" w:hAnsi="Texta"/>
                <w:sz w:val="24"/>
                <w:szCs w:val="24"/>
              </w:rPr>
            </w:pPr>
            <w:r w:rsidRPr="008000F2">
              <w:rPr>
                <w:rFonts w:ascii="Texta" w:hAnsi="Texta"/>
                <w:sz w:val="24"/>
                <w:szCs w:val="24"/>
              </w:rPr>
              <w:t>Reading</w:t>
            </w:r>
          </w:p>
          <w:p w14:paraId="43FC4296" w14:textId="16C30174" w:rsidR="004D3011" w:rsidRPr="008000F2" w:rsidRDefault="00F24778" w:rsidP="004D3011">
            <w:pPr>
              <w:rPr>
                <w:rFonts w:ascii="Texta" w:hAnsi="Texta"/>
                <w:sz w:val="24"/>
                <w:szCs w:val="24"/>
              </w:rPr>
            </w:pPr>
            <w:r w:rsidRPr="008000F2">
              <w:rPr>
                <w:rFonts w:ascii="Texta" w:hAnsi="Texta"/>
                <w:sz w:val="24"/>
                <w:szCs w:val="24"/>
              </w:rPr>
              <w:t>Dancing</w:t>
            </w:r>
          </w:p>
          <w:p w14:paraId="3F934ACF" w14:textId="272F492F" w:rsidR="004D3011" w:rsidRPr="008000F2" w:rsidRDefault="00F24778" w:rsidP="004D3011">
            <w:pPr>
              <w:rPr>
                <w:rFonts w:ascii="Texta" w:hAnsi="Texta"/>
                <w:sz w:val="24"/>
                <w:szCs w:val="24"/>
              </w:rPr>
            </w:pPr>
            <w:r w:rsidRPr="008000F2">
              <w:rPr>
                <w:rFonts w:ascii="Texta" w:hAnsi="Texta"/>
                <w:sz w:val="24"/>
                <w:szCs w:val="24"/>
              </w:rPr>
              <w:t>Learning new activities</w:t>
            </w:r>
          </w:p>
          <w:p w14:paraId="6181CF99" w14:textId="77777777" w:rsidR="004D3011" w:rsidRPr="008000F2" w:rsidRDefault="00F24778" w:rsidP="004D3011">
            <w:pPr>
              <w:rPr>
                <w:rFonts w:ascii="Texta" w:hAnsi="Texta"/>
                <w:sz w:val="24"/>
                <w:szCs w:val="24"/>
              </w:rPr>
            </w:pPr>
            <w:r w:rsidRPr="008000F2">
              <w:rPr>
                <w:rFonts w:ascii="Texta" w:hAnsi="Texta"/>
                <w:sz w:val="24"/>
                <w:szCs w:val="24"/>
              </w:rPr>
              <w:t>Drama</w:t>
            </w:r>
          </w:p>
          <w:p w14:paraId="6CC3FE29" w14:textId="77777777" w:rsidR="00446793" w:rsidRPr="008000F2" w:rsidRDefault="00446793" w:rsidP="004D3011">
            <w:pPr>
              <w:rPr>
                <w:rFonts w:ascii="Texta" w:hAnsi="Texta"/>
                <w:sz w:val="24"/>
                <w:szCs w:val="24"/>
              </w:rPr>
            </w:pPr>
          </w:p>
          <w:p w14:paraId="044AD028" w14:textId="5682179E" w:rsidR="00446793" w:rsidRPr="003701C7" w:rsidRDefault="00446793" w:rsidP="003701C7">
            <w:pPr>
              <w:pStyle w:val="Heading3"/>
            </w:pPr>
            <w:r w:rsidRPr="003701C7">
              <w:t>SKILLS</w:t>
            </w:r>
            <w:r w:rsidR="003701C7" w:rsidRPr="003701C7">
              <w:t>:</w:t>
            </w:r>
          </w:p>
          <w:p w14:paraId="494ED9FA" w14:textId="77777777" w:rsidR="00446793" w:rsidRPr="008000F2" w:rsidRDefault="00446793" w:rsidP="00446793">
            <w:pPr>
              <w:rPr>
                <w:rFonts w:ascii="Texta" w:hAnsi="Texta"/>
                <w:sz w:val="24"/>
                <w:szCs w:val="24"/>
              </w:rPr>
            </w:pPr>
          </w:p>
          <w:p w14:paraId="5996CC73" w14:textId="4D762AA5" w:rsidR="00446793" w:rsidRPr="008000F2" w:rsidRDefault="00446793" w:rsidP="00446793">
            <w:pPr>
              <w:rPr>
                <w:rFonts w:ascii="Texta" w:hAnsi="Texta"/>
                <w:sz w:val="24"/>
                <w:szCs w:val="24"/>
              </w:rPr>
            </w:pPr>
            <w:r w:rsidRPr="008000F2">
              <w:rPr>
                <w:rFonts w:ascii="Texta" w:hAnsi="Texta"/>
                <w:sz w:val="24"/>
                <w:szCs w:val="24"/>
              </w:rPr>
              <w:t>Hardworking</w:t>
            </w:r>
          </w:p>
          <w:p w14:paraId="092E2F99" w14:textId="77777777" w:rsidR="00446793" w:rsidRPr="008000F2" w:rsidRDefault="00446793" w:rsidP="00446793">
            <w:pPr>
              <w:rPr>
                <w:rFonts w:ascii="Texta" w:hAnsi="Texta"/>
                <w:sz w:val="24"/>
                <w:szCs w:val="24"/>
              </w:rPr>
            </w:pPr>
            <w:r w:rsidRPr="008000F2">
              <w:rPr>
                <w:rFonts w:ascii="Texta" w:hAnsi="Texta"/>
                <w:sz w:val="24"/>
                <w:szCs w:val="24"/>
              </w:rPr>
              <w:t>Team Player</w:t>
            </w:r>
          </w:p>
          <w:p w14:paraId="4BE4C691" w14:textId="77777777" w:rsidR="00446793" w:rsidRPr="008000F2" w:rsidRDefault="00446793" w:rsidP="00446793">
            <w:pPr>
              <w:rPr>
                <w:rFonts w:ascii="Texta" w:hAnsi="Texta"/>
                <w:sz w:val="24"/>
                <w:szCs w:val="24"/>
              </w:rPr>
            </w:pPr>
            <w:r w:rsidRPr="008000F2">
              <w:rPr>
                <w:rFonts w:ascii="Texta" w:hAnsi="Texta"/>
                <w:sz w:val="24"/>
                <w:szCs w:val="24"/>
              </w:rPr>
              <w:t>Learning Enthusiast</w:t>
            </w:r>
          </w:p>
          <w:p w14:paraId="477304A0" w14:textId="77777777" w:rsidR="00EE35F4" w:rsidRPr="008000F2" w:rsidRDefault="00401238" w:rsidP="00446793">
            <w:pPr>
              <w:rPr>
                <w:rFonts w:ascii="Texta" w:hAnsi="Texta"/>
                <w:sz w:val="24"/>
                <w:szCs w:val="24"/>
              </w:rPr>
            </w:pPr>
            <w:r w:rsidRPr="008000F2">
              <w:rPr>
                <w:rFonts w:ascii="Texta" w:hAnsi="Texta"/>
                <w:sz w:val="24"/>
                <w:szCs w:val="24"/>
              </w:rPr>
              <w:t>Problem solving</w:t>
            </w:r>
          </w:p>
          <w:p w14:paraId="61691FFD" w14:textId="77777777" w:rsidR="00401238" w:rsidRPr="008000F2" w:rsidRDefault="00401238" w:rsidP="00446793">
            <w:pPr>
              <w:rPr>
                <w:rFonts w:ascii="Texta" w:hAnsi="Texta"/>
                <w:sz w:val="24"/>
                <w:szCs w:val="24"/>
              </w:rPr>
            </w:pPr>
            <w:r w:rsidRPr="008000F2">
              <w:rPr>
                <w:rFonts w:ascii="Texta" w:hAnsi="Texta"/>
                <w:sz w:val="24"/>
                <w:szCs w:val="24"/>
              </w:rPr>
              <w:t>Active Participate</w:t>
            </w:r>
          </w:p>
          <w:p w14:paraId="10A9CAA2" w14:textId="2CA710A2" w:rsidR="00401238" w:rsidRPr="00401238" w:rsidRDefault="00401238" w:rsidP="00446793">
            <w:pPr>
              <w:rPr>
                <w:noProof/>
                <w:color w:val="000000" w:themeColor="text1"/>
              </w:rPr>
            </w:pPr>
            <w:r w:rsidRPr="008000F2">
              <w:rPr>
                <w:rFonts w:ascii="Texta" w:hAnsi="Texta"/>
                <w:sz w:val="24"/>
                <w:szCs w:val="24"/>
              </w:rPr>
              <w:t>Creative thinking</w:t>
            </w:r>
          </w:p>
        </w:tc>
        <w:tc>
          <w:tcPr>
            <w:tcW w:w="740" w:type="dxa"/>
          </w:tcPr>
          <w:p w14:paraId="5CCF5DC0" w14:textId="77777777" w:rsidR="001B2ABD" w:rsidRDefault="001B2ABD" w:rsidP="000C45FF">
            <w:pPr>
              <w:tabs>
                <w:tab w:val="left" w:pos="990"/>
              </w:tabs>
            </w:pPr>
          </w:p>
        </w:tc>
        <w:tc>
          <w:tcPr>
            <w:tcW w:w="6668" w:type="dxa"/>
          </w:tcPr>
          <w:sdt>
            <w:sdtPr>
              <w:id w:val="1049110328"/>
              <w:placeholder>
                <w:docPart w:val="DA82EBA802B844CC93CBE59C47545D50"/>
              </w:placeholder>
              <w:temporary/>
              <w:showingPlcHdr/>
              <w15:appearance w15:val="hidden"/>
            </w:sdtPr>
            <w:sdtEndPr/>
            <w:sdtContent>
              <w:p w14:paraId="1A4C71BC" w14:textId="77777777" w:rsidR="001B2ABD" w:rsidRDefault="00E25A26" w:rsidP="00036450">
                <w:pPr>
                  <w:pStyle w:val="Heading2"/>
                </w:pPr>
                <w:r w:rsidRPr="00036450">
                  <w:t>EDUCATION</w:t>
                </w:r>
              </w:p>
            </w:sdtContent>
          </w:sdt>
          <w:p w14:paraId="01B3EAC1" w14:textId="29FC1C49" w:rsidR="00036450" w:rsidRPr="00036450" w:rsidRDefault="00E75BC7" w:rsidP="00E75BC7">
            <w:pPr>
              <w:pStyle w:val="Heading4"/>
            </w:pPr>
            <w:r>
              <w:t xml:space="preserve">St. Joseph’s </w:t>
            </w:r>
            <w:r w:rsidR="00DF0553">
              <w:t>C</w:t>
            </w:r>
            <w:r>
              <w:t>ollege for Women, Visakhapatnam</w:t>
            </w:r>
            <w:r w:rsidR="00DF0553">
              <w:t xml:space="preserve"> – 79%</w:t>
            </w:r>
          </w:p>
          <w:p w14:paraId="6E419D17" w14:textId="1AB8A884" w:rsidR="00036450" w:rsidRPr="00B359E4" w:rsidRDefault="00E75BC7" w:rsidP="00B359E4">
            <w:pPr>
              <w:pStyle w:val="Date"/>
            </w:pPr>
            <w:r>
              <w:t>2018</w:t>
            </w:r>
            <w:r w:rsidR="00036450" w:rsidRPr="00B359E4">
              <w:t xml:space="preserve"> - </w:t>
            </w:r>
            <w:r>
              <w:t>202</w:t>
            </w:r>
            <w:r w:rsidR="00401238">
              <w:t>1</w:t>
            </w:r>
          </w:p>
          <w:p w14:paraId="6634774A" w14:textId="4B449A98" w:rsidR="004D3011" w:rsidRDefault="00B85936" w:rsidP="00036450">
            <w:r>
              <w:t>Bachelor’s in Arts</w:t>
            </w:r>
            <w:r w:rsidR="00E75BC7">
              <w:t xml:space="preserve">, Major in English </w:t>
            </w:r>
            <w:r w:rsidR="007F66D9">
              <w:t>L</w:t>
            </w:r>
            <w:r w:rsidR="00E75BC7">
              <w:t>iterature, Psychology and Journalism</w:t>
            </w:r>
          </w:p>
          <w:p w14:paraId="05D12D13" w14:textId="77777777" w:rsidR="00036450" w:rsidRDefault="00036450" w:rsidP="00036450"/>
          <w:p w14:paraId="44BAE78D" w14:textId="59B5B1CD" w:rsidR="00036450" w:rsidRPr="00B359E4" w:rsidRDefault="00E75BC7" w:rsidP="00B359E4">
            <w:pPr>
              <w:pStyle w:val="Heading4"/>
            </w:pPr>
            <w:r>
              <w:t>B. V. K. Junior College, Visakhapatnam</w:t>
            </w:r>
            <w:r w:rsidR="006529BA">
              <w:t xml:space="preserve"> – 70%</w:t>
            </w:r>
          </w:p>
          <w:p w14:paraId="5151E829" w14:textId="007DED3D" w:rsidR="00036450" w:rsidRPr="00B359E4" w:rsidRDefault="00E75BC7" w:rsidP="00B359E4">
            <w:pPr>
              <w:pStyle w:val="Date"/>
            </w:pPr>
            <w:r>
              <w:t>2016</w:t>
            </w:r>
            <w:r w:rsidR="00036450" w:rsidRPr="00B359E4">
              <w:t xml:space="preserve"> - </w:t>
            </w:r>
            <w:r>
              <w:t>2018</w:t>
            </w:r>
          </w:p>
          <w:p w14:paraId="4E4441DD" w14:textId="71749628" w:rsidR="00036450" w:rsidRDefault="00E75BC7" w:rsidP="00036450">
            <w:r>
              <w:t>Senior Secondary (XII), Science</w:t>
            </w:r>
          </w:p>
          <w:p w14:paraId="5131DA92" w14:textId="0E01F91F" w:rsidR="00446793" w:rsidRDefault="00446793" w:rsidP="00036450"/>
          <w:p w14:paraId="7CBEDC0C" w14:textId="04316A0D" w:rsidR="00446793" w:rsidRPr="00EE35F4" w:rsidRDefault="00446793" w:rsidP="00EE35F4">
            <w:pPr>
              <w:pStyle w:val="Heading4"/>
            </w:pPr>
            <w:r w:rsidRPr="00EE35F4">
              <w:t xml:space="preserve">Sri Sai </w:t>
            </w:r>
            <w:proofErr w:type="spellStart"/>
            <w:r w:rsidRPr="00EE35F4">
              <w:t>Vignan</w:t>
            </w:r>
            <w:proofErr w:type="spellEnd"/>
            <w:r w:rsidRPr="00EE35F4">
              <w:t xml:space="preserve"> </w:t>
            </w:r>
            <w:r w:rsidR="00EE35F4" w:rsidRPr="00EE35F4">
              <w:t>High School, Visakhapatnam</w:t>
            </w:r>
            <w:r w:rsidR="006529BA">
              <w:t xml:space="preserve"> – 90%</w:t>
            </w:r>
          </w:p>
          <w:p w14:paraId="10CDB037" w14:textId="5EB09D33" w:rsidR="00EE35F4" w:rsidRDefault="00EE35F4" w:rsidP="00036450">
            <w:r>
              <w:t>2015</w:t>
            </w:r>
            <w:r w:rsidR="00C1338A">
              <w:t xml:space="preserve"> </w:t>
            </w:r>
            <w:r>
              <w:t>-</w:t>
            </w:r>
            <w:r w:rsidR="00C1338A">
              <w:t xml:space="preserve"> </w:t>
            </w:r>
            <w:r>
              <w:t>2016</w:t>
            </w:r>
          </w:p>
          <w:p w14:paraId="09816211" w14:textId="1CD27D3F" w:rsidR="00EE35F4" w:rsidRDefault="00EE35F4" w:rsidP="00036450">
            <w:r>
              <w:t>Secondary (X)</w:t>
            </w:r>
          </w:p>
          <w:sdt>
            <w:sdtPr>
              <w:id w:val="1001553383"/>
              <w:placeholder>
                <w:docPart w:val="969AEB44A4CA4E03B2C406A50F77B49B"/>
              </w:placeholder>
              <w:temporary/>
              <w:showingPlcHdr/>
              <w15:appearance w15:val="hidden"/>
            </w:sdtPr>
            <w:sdtEndPr/>
            <w:sdtContent>
              <w:p w14:paraId="253323E2" w14:textId="07F3CE1B" w:rsidR="00EE35F4" w:rsidRPr="00EE35F4" w:rsidRDefault="00036450" w:rsidP="00FB027A">
                <w:pPr>
                  <w:pStyle w:val="Heading2"/>
                </w:pPr>
                <w:r w:rsidRPr="00036450">
                  <w:t>WORK EXPERIENCE</w:t>
                </w:r>
              </w:p>
            </w:sdtContent>
          </w:sdt>
          <w:p w14:paraId="32096C76" w14:textId="77777777" w:rsidR="00BA5D6F" w:rsidRDefault="00BA5D6F" w:rsidP="00BA5D6F">
            <w:pPr>
              <w:pStyle w:val="Heading4"/>
            </w:pPr>
            <w:r>
              <w:t>Project in Journalism, Presentation Specialist.</w:t>
            </w:r>
          </w:p>
          <w:p w14:paraId="7C4BCD4D" w14:textId="1BE61E24" w:rsidR="00BA5D6F" w:rsidRPr="00BA5D6F" w:rsidRDefault="00BA5D6F" w:rsidP="00BA5D6F">
            <w:r w:rsidRPr="00BA5D6F">
              <w:t>Worked on the project titled, ‘Types of Journalism’, as a group. We made an in-depth study on Journalism and reported on the goals of an aspiring journalist. We understood the importance of an unbiased and just journalist and how a journalist can cast the truth into the world.</w:t>
            </w:r>
          </w:p>
          <w:p w14:paraId="661F0A2A" w14:textId="77777777" w:rsidR="00BA5D6F" w:rsidRPr="00BA5D6F" w:rsidRDefault="00BA5D6F" w:rsidP="00BA5D6F"/>
          <w:p w14:paraId="1963A64F" w14:textId="66378DE7" w:rsidR="004D3011" w:rsidRPr="004D3011" w:rsidRDefault="00F24778" w:rsidP="00B359E4">
            <w:pPr>
              <w:pStyle w:val="Heading4"/>
              <w:rPr>
                <w:bCs/>
              </w:rPr>
            </w:pPr>
            <w:r>
              <w:t>Project in</w:t>
            </w:r>
            <w:r w:rsidR="00446793">
              <w:t xml:space="preserve"> Psychology</w:t>
            </w:r>
            <w:r w:rsidR="00EE35F4">
              <w:t>,</w:t>
            </w:r>
            <w:r w:rsidR="004D3011" w:rsidRPr="004D3011">
              <w:t xml:space="preserve"> </w:t>
            </w:r>
            <w:r w:rsidR="00EE35F4">
              <w:t>Presentation Specialist.</w:t>
            </w:r>
          </w:p>
          <w:p w14:paraId="75082834" w14:textId="54222591" w:rsidR="004D3011" w:rsidRPr="004D3011" w:rsidRDefault="00841877" w:rsidP="004D3011">
            <w:r>
              <w:t>Worked on three case studies and studied the psychology of three clients on the basis and theories of renowned psychologists. Evaluated the hardships and the chemistry of the psychological wellness of the clients.</w:t>
            </w:r>
          </w:p>
          <w:p w14:paraId="0581AAD8" w14:textId="77777777" w:rsidR="004D3011" w:rsidRDefault="004D3011" w:rsidP="00036450"/>
          <w:p w14:paraId="42993DDF" w14:textId="39C60728" w:rsidR="00BD7521" w:rsidRDefault="00446793" w:rsidP="00BF71B9">
            <w:pPr>
              <w:pStyle w:val="Heading2"/>
            </w:pPr>
            <w:r>
              <w:t>CERTIFICATES AND ACHIEVEMEN</w:t>
            </w:r>
            <w:r w:rsidR="00BF71B9">
              <w:t>TS</w:t>
            </w:r>
          </w:p>
          <w:p w14:paraId="4679EC5F" w14:textId="5A2FD913" w:rsidR="00BF71B9" w:rsidRDefault="00D45512" w:rsidP="00BF71B9">
            <w:r>
              <w:t xml:space="preserve">- </w:t>
            </w:r>
            <w:r w:rsidR="00BF71B9">
              <w:t>Participated in the online international webinar on ‘FAKE NEWS SYNDROME- Journalism at stake’, by Loyola Degree College</w:t>
            </w:r>
          </w:p>
          <w:p w14:paraId="6307FDE2" w14:textId="4D278083" w:rsidR="00BF71B9" w:rsidRDefault="00CA7135" w:rsidP="00CA7135">
            <w:r>
              <w:t xml:space="preserve">- </w:t>
            </w:r>
            <w:r w:rsidR="00BF71B9">
              <w:t xml:space="preserve">Participated in a </w:t>
            </w:r>
            <w:r w:rsidR="00FB027A">
              <w:t>webinar series on ‘Leadership Development and Management’, by E-cube networks.</w:t>
            </w:r>
          </w:p>
          <w:p w14:paraId="541E0D79" w14:textId="2A5D398F" w:rsidR="00BA5D6F" w:rsidRDefault="003B7710" w:rsidP="00BF71B9">
            <w:r>
              <w:t xml:space="preserve">- </w:t>
            </w:r>
            <w:r w:rsidR="00BA5D6F">
              <w:t>Obtained ‘A’ grade in an add-on course of event management authorized by St. Joseph’s college.</w:t>
            </w:r>
          </w:p>
          <w:p w14:paraId="4B86D3B8" w14:textId="2AA64099" w:rsidR="00FB027A" w:rsidRDefault="003B7710" w:rsidP="00BF71B9">
            <w:r>
              <w:t xml:space="preserve">- </w:t>
            </w:r>
            <w:r w:rsidR="00FB027A">
              <w:t>Secured first prize in the short film contest conducted by the student council department of St. Joseph’s college.</w:t>
            </w:r>
          </w:p>
          <w:p w14:paraId="64542D93" w14:textId="4020EF66" w:rsidR="00BF71B9" w:rsidRDefault="003B7710" w:rsidP="00BF71B9">
            <w:r>
              <w:t xml:space="preserve">- </w:t>
            </w:r>
            <w:r w:rsidR="00FB027A">
              <w:t>Secured first prize in a Drama team event conducted by the department of Psychology of St. Joseph’s college.</w:t>
            </w:r>
          </w:p>
          <w:p w14:paraId="25F3461B" w14:textId="1C1E4B3D" w:rsidR="00BF71B9" w:rsidRDefault="003B7710" w:rsidP="00BF71B9">
            <w:r>
              <w:t xml:space="preserve">- </w:t>
            </w:r>
            <w:r w:rsidR="00FB027A">
              <w:t>Secured first prize in a group dance event conducted by ISKON Sri Krishna Janmashtami UTSAV.</w:t>
            </w:r>
          </w:p>
          <w:p w14:paraId="0D97D446" w14:textId="16CA1585" w:rsidR="00BF71B9" w:rsidRPr="00BF71B9" w:rsidRDefault="003B7710" w:rsidP="00BF71B9">
            <w:r>
              <w:t xml:space="preserve">- </w:t>
            </w:r>
            <w:r w:rsidR="00BA5D6F">
              <w:t xml:space="preserve">Secured three first prizes in ‘Throw Ball’ sport in many events conducted by Sri Sai </w:t>
            </w:r>
            <w:proofErr w:type="spellStart"/>
            <w:r w:rsidR="00BA5D6F">
              <w:t>Vignan</w:t>
            </w:r>
            <w:proofErr w:type="spellEnd"/>
            <w:r w:rsidR="00BA5D6F">
              <w:t xml:space="preserve"> High School.</w:t>
            </w:r>
          </w:p>
        </w:tc>
      </w:tr>
    </w:tbl>
    <w:p w14:paraId="537859D3" w14:textId="77777777" w:rsidR="0043117B" w:rsidRDefault="00B15001"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F9741" w14:textId="77777777" w:rsidR="00C54800" w:rsidRDefault="00C54800" w:rsidP="000C45FF">
      <w:r>
        <w:separator/>
      </w:r>
    </w:p>
  </w:endnote>
  <w:endnote w:type="continuationSeparator" w:id="0">
    <w:p w14:paraId="5C72E34D" w14:textId="77777777" w:rsidR="00C54800" w:rsidRDefault="00C54800"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exta">
    <w:altName w:val="Calibri"/>
    <w:charset w:val="00"/>
    <w:family w:val="auto"/>
    <w:pitch w:val="variable"/>
    <w:sig w:usb0="A000002F" w:usb1="5000246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97627" w14:textId="77777777" w:rsidR="00C54800" w:rsidRDefault="00C54800" w:rsidP="000C45FF">
      <w:r>
        <w:separator/>
      </w:r>
    </w:p>
  </w:footnote>
  <w:footnote w:type="continuationSeparator" w:id="0">
    <w:p w14:paraId="3B02421E" w14:textId="77777777" w:rsidR="00C54800" w:rsidRDefault="00C54800"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EB701" w14:textId="77777777" w:rsidR="000C45FF" w:rsidRDefault="000C45FF">
    <w:pPr>
      <w:pStyle w:val="Header"/>
    </w:pPr>
    <w:r>
      <w:rPr>
        <w:noProof/>
      </w:rPr>
      <w:drawing>
        <wp:anchor distT="0" distB="0" distL="114300" distR="114300" simplePos="0" relativeHeight="251658240" behindDoc="1" locked="0" layoutInCell="1" allowOverlap="1" wp14:anchorId="4062032E" wp14:editId="0B20D2DB">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C5779"/>
    <w:multiLevelType w:val="hybridMultilevel"/>
    <w:tmpl w:val="F2B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A2C9B"/>
    <w:multiLevelType w:val="hybridMultilevel"/>
    <w:tmpl w:val="409ACFAE"/>
    <w:lvl w:ilvl="0" w:tplc="C866826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C7"/>
    <w:rsid w:val="00036450"/>
    <w:rsid w:val="00094499"/>
    <w:rsid w:val="000C45FF"/>
    <w:rsid w:val="000E3FD1"/>
    <w:rsid w:val="00112054"/>
    <w:rsid w:val="001525E1"/>
    <w:rsid w:val="00180329"/>
    <w:rsid w:val="0019001F"/>
    <w:rsid w:val="001A74A5"/>
    <w:rsid w:val="001B2ABD"/>
    <w:rsid w:val="001D3127"/>
    <w:rsid w:val="001E0391"/>
    <w:rsid w:val="001E1759"/>
    <w:rsid w:val="001F1ECC"/>
    <w:rsid w:val="00204C05"/>
    <w:rsid w:val="002400EB"/>
    <w:rsid w:val="00256CF7"/>
    <w:rsid w:val="00281FD5"/>
    <w:rsid w:val="0030481B"/>
    <w:rsid w:val="003156FC"/>
    <w:rsid w:val="003254B5"/>
    <w:rsid w:val="003701C7"/>
    <w:rsid w:val="0037121F"/>
    <w:rsid w:val="003A3B02"/>
    <w:rsid w:val="003A6B7D"/>
    <w:rsid w:val="003B06CA"/>
    <w:rsid w:val="003B7710"/>
    <w:rsid w:val="00401238"/>
    <w:rsid w:val="004071FC"/>
    <w:rsid w:val="00445947"/>
    <w:rsid w:val="00446793"/>
    <w:rsid w:val="004813B3"/>
    <w:rsid w:val="00496591"/>
    <w:rsid w:val="004C63E4"/>
    <w:rsid w:val="004D3011"/>
    <w:rsid w:val="005262AC"/>
    <w:rsid w:val="00556F75"/>
    <w:rsid w:val="00576FD7"/>
    <w:rsid w:val="0058197B"/>
    <w:rsid w:val="005A0BDC"/>
    <w:rsid w:val="005E39D5"/>
    <w:rsid w:val="00600670"/>
    <w:rsid w:val="0062123A"/>
    <w:rsid w:val="006420A6"/>
    <w:rsid w:val="00646E75"/>
    <w:rsid w:val="006529BA"/>
    <w:rsid w:val="006771D0"/>
    <w:rsid w:val="00715FCB"/>
    <w:rsid w:val="00743101"/>
    <w:rsid w:val="007775E1"/>
    <w:rsid w:val="007867A0"/>
    <w:rsid w:val="007927F5"/>
    <w:rsid w:val="007C0E7D"/>
    <w:rsid w:val="007F66D9"/>
    <w:rsid w:val="008000F2"/>
    <w:rsid w:val="00802CA0"/>
    <w:rsid w:val="00841877"/>
    <w:rsid w:val="008B1A6B"/>
    <w:rsid w:val="009260CD"/>
    <w:rsid w:val="00952C25"/>
    <w:rsid w:val="009F1B33"/>
    <w:rsid w:val="00A2118D"/>
    <w:rsid w:val="00A956C3"/>
    <w:rsid w:val="00AD76E2"/>
    <w:rsid w:val="00AF79F5"/>
    <w:rsid w:val="00B15001"/>
    <w:rsid w:val="00B20152"/>
    <w:rsid w:val="00B359E4"/>
    <w:rsid w:val="00B57D98"/>
    <w:rsid w:val="00B70850"/>
    <w:rsid w:val="00B85936"/>
    <w:rsid w:val="00BA5D6F"/>
    <w:rsid w:val="00BD7521"/>
    <w:rsid w:val="00BF71B9"/>
    <w:rsid w:val="00C00A74"/>
    <w:rsid w:val="00C066B6"/>
    <w:rsid w:val="00C1338A"/>
    <w:rsid w:val="00C37BA1"/>
    <w:rsid w:val="00C4674C"/>
    <w:rsid w:val="00C506CF"/>
    <w:rsid w:val="00C54800"/>
    <w:rsid w:val="00C72BED"/>
    <w:rsid w:val="00C9578B"/>
    <w:rsid w:val="00CA7135"/>
    <w:rsid w:val="00CB0055"/>
    <w:rsid w:val="00D2522B"/>
    <w:rsid w:val="00D422DE"/>
    <w:rsid w:val="00D45512"/>
    <w:rsid w:val="00D5459D"/>
    <w:rsid w:val="00DA1F4D"/>
    <w:rsid w:val="00DC5930"/>
    <w:rsid w:val="00DD172A"/>
    <w:rsid w:val="00DF0553"/>
    <w:rsid w:val="00E25A26"/>
    <w:rsid w:val="00E4381A"/>
    <w:rsid w:val="00E55D74"/>
    <w:rsid w:val="00E75BC7"/>
    <w:rsid w:val="00EE35F4"/>
    <w:rsid w:val="00F24778"/>
    <w:rsid w:val="00F47CF2"/>
    <w:rsid w:val="00F60274"/>
    <w:rsid w:val="00F77FB9"/>
    <w:rsid w:val="00FB027A"/>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916D8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D45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pavanidamarasingi05@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VIND%20SATYANARAYANA\AppData\Local\Microsoft\Office\16.0\DTS\en-US%7b4780CEDF-1B81-496B-B6D7-B8092ACF3C43%7d\%7b3C0A282E-44F9-435A-8C62-CDBE1BE5E227%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3600E38EA347C8BEB6EE5A5169F2BF"/>
        <w:category>
          <w:name w:val="General"/>
          <w:gallery w:val="placeholder"/>
        </w:category>
        <w:types>
          <w:type w:val="bbPlcHdr"/>
        </w:types>
        <w:behaviors>
          <w:behavior w:val="content"/>
        </w:behaviors>
        <w:guid w:val="{B5FBB6FF-E985-4281-8D67-0FB91F203170}"/>
      </w:docPartPr>
      <w:docPartBody>
        <w:p w:rsidR="00550E45" w:rsidRDefault="00792B95">
          <w:pPr>
            <w:pStyle w:val="A63600E38EA347C8BEB6EE5A5169F2BF"/>
          </w:pPr>
          <w:r w:rsidRPr="00CB0055">
            <w:t>Contact</w:t>
          </w:r>
        </w:p>
      </w:docPartBody>
    </w:docPart>
    <w:docPart>
      <w:docPartPr>
        <w:name w:val="382C68D133E74AA98E0BA4FD479F17B0"/>
        <w:category>
          <w:name w:val="General"/>
          <w:gallery w:val="placeholder"/>
        </w:category>
        <w:types>
          <w:type w:val="bbPlcHdr"/>
        </w:types>
        <w:behaviors>
          <w:behavior w:val="content"/>
        </w:behaviors>
        <w:guid w:val="{C817FE69-C3D5-49FD-8136-DC793F2A80BC}"/>
      </w:docPartPr>
      <w:docPartBody>
        <w:p w:rsidR="00550E45" w:rsidRDefault="00792B95">
          <w:pPr>
            <w:pStyle w:val="382C68D133E74AA98E0BA4FD479F17B0"/>
          </w:pPr>
          <w:r w:rsidRPr="004D3011">
            <w:t>PHONE:</w:t>
          </w:r>
        </w:p>
      </w:docPartBody>
    </w:docPart>
    <w:docPart>
      <w:docPartPr>
        <w:name w:val="E427FF1305A243B8947E14E4BF6CFA75"/>
        <w:category>
          <w:name w:val="General"/>
          <w:gallery w:val="placeholder"/>
        </w:category>
        <w:types>
          <w:type w:val="bbPlcHdr"/>
        </w:types>
        <w:behaviors>
          <w:behavior w:val="content"/>
        </w:behaviors>
        <w:guid w:val="{5EF4482D-B101-455B-9675-7C6F8751634C}"/>
      </w:docPartPr>
      <w:docPartBody>
        <w:p w:rsidR="00550E45" w:rsidRDefault="00792B95">
          <w:pPr>
            <w:pStyle w:val="2DA6AAD47DC5478C90125D67D457C185"/>
          </w:pPr>
          <w:r w:rsidRPr="004D3011">
            <w:t>EMAIL:</w:t>
          </w:r>
        </w:p>
      </w:docPartBody>
    </w:docPart>
    <w:docPart>
      <w:docPartPr>
        <w:name w:val="DA82EBA802B844CC93CBE59C47545D50"/>
        <w:category>
          <w:name w:val="General"/>
          <w:gallery w:val="placeholder"/>
        </w:category>
        <w:types>
          <w:type w:val="bbPlcHdr"/>
        </w:types>
        <w:behaviors>
          <w:behavior w:val="content"/>
        </w:behaviors>
        <w:guid w:val="{2FCB86B2-0BB8-421C-A2F9-85B4B57D4524}"/>
      </w:docPartPr>
      <w:docPartBody>
        <w:p w:rsidR="00550E45" w:rsidRDefault="00792B95">
          <w:pPr>
            <w:pStyle w:val="B6BFF3C862A74078B955A3A264913E51"/>
          </w:pPr>
          <w:r w:rsidRPr="00036450">
            <w:t>EDUCATION</w:t>
          </w:r>
        </w:p>
      </w:docPartBody>
    </w:docPart>
    <w:docPart>
      <w:docPartPr>
        <w:name w:val="969AEB44A4CA4E03B2C406A50F77B49B"/>
        <w:category>
          <w:name w:val="General"/>
          <w:gallery w:val="placeholder"/>
        </w:category>
        <w:types>
          <w:type w:val="bbPlcHdr"/>
        </w:types>
        <w:behaviors>
          <w:behavior w:val="content"/>
        </w:behaviors>
        <w:guid w:val="{5C8C9BAB-CB67-40FF-A442-896D26651F6E}"/>
      </w:docPartPr>
      <w:docPartBody>
        <w:p w:rsidR="00550E45" w:rsidRDefault="00792B95">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exta">
    <w:altName w:val="Calibri"/>
    <w:charset w:val="00"/>
    <w:family w:val="auto"/>
    <w:pitch w:val="variable"/>
    <w:sig w:usb0="A000002F" w:usb1="5000246B"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8B"/>
    <w:rsid w:val="0024668B"/>
    <w:rsid w:val="00550E45"/>
    <w:rsid w:val="00792B95"/>
    <w:rsid w:val="00865653"/>
    <w:rsid w:val="00DD7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F91F7BCA70F1415095B0C269AC310D22">
    <w:name w:val="F91F7BCA70F1415095B0C269AC310D22"/>
  </w:style>
  <w:style w:type="paragraph" w:customStyle="1" w:styleId="A63600E38EA347C8BEB6EE5A5169F2BF">
    <w:name w:val="A63600E38EA347C8BEB6EE5A5169F2BF"/>
  </w:style>
  <w:style w:type="paragraph" w:customStyle="1" w:styleId="382C68D133E74AA98E0BA4FD479F17B0">
    <w:name w:val="382C68D133E74AA98E0BA4FD479F17B0"/>
  </w:style>
  <w:style w:type="character" w:styleId="Hyperlink">
    <w:name w:val="Hyperlink"/>
    <w:basedOn w:val="DefaultParagraphFont"/>
    <w:uiPriority w:val="99"/>
    <w:unhideWhenUsed/>
    <w:rsid w:val="0024668B"/>
    <w:rPr>
      <w:color w:val="C45911" w:themeColor="accent2" w:themeShade="BF"/>
      <w:u w:val="single"/>
    </w:rPr>
  </w:style>
  <w:style w:type="paragraph" w:customStyle="1" w:styleId="2DA6AAD47DC5478C90125D67D457C185">
    <w:name w:val="2DA6AAD47DC5478C90125D67D457C185"/>
  </w:style>
  <w:style w:type="paragraph" w:customStyle="1" w:styleId="B6BFF3C862A74078B955A3A264913E51">
    <w:name w:val="B6BFF3C862A74078B955A3A264913E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{3C0A282E-44F9-435A-8C62-CDBE1BE5E227}tf00546271_win32</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2021-07-30T01:56:00Z</dcterms:created>
  <dcterms:modified xsi:type="dcterms:W3CDTF">2022-05-22T04:58:00Z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